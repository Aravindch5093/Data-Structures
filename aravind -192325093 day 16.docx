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.</w:t>
      </w:r>
      <w:bookmarkStart w:id="0" w:name="_GoBack"/>
      <w:bookmarkEnd w:id="0"/>
      <w:r>
        <w:rPr>
          <w:rFonts w:ascii="Times New Roman" w:cs="Times New Roman" w:hAnsi="Times New Roman"/>
          <w:sz w:val="36"/>
          <w:szCs w:val="36"/>
        </w:rPr>
        <w:t>1. Write a c program for Minimum Spanning Tree.</w:t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293687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9368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293560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9356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124078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24078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 Write a C program for Prims Algorithm.</w:t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288925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8892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198691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9869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3. Write a C program for KRUSKAL’S Algorithm.</w:t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294703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9470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297751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9775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1262380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2623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styles" Target="styles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</TotalTime>
  <Application>Yozo_Office</Application>
  <Pages>3</Pages>
  <Words>27</Words>
  <Characters>112</Characters>
  <Lines>13</Lines>
  <Paragraphs>3</Paragraphs>
  <CharactersWithSpaces>134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greeshma reddy</dc:creator>
  <cp:lastModifiedBy>vivo user</cp:lastModifiedBy>
  <cp:revision>1</cp:revision>
  <dcterms:created xsi:type="dcterms:W3CDTF">2024-08-13T08:27:00Z</dcterms:created>
  <dcterms:modified xsi:type="dcterms:W3CDTF">2024-08-13T06:39:38Z</dcterms:modified>
</cp:coreProperties>
</file>