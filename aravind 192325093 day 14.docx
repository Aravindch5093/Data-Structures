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GRAPH..</w:t>
      </w:r>
      <w:bookmarkStart w:id="0" w:name="_GoBack"/>
      <w:bookmarkEnd w:id="0"/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284416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84416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TOPOLOGICAL GRAPH.</w:t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300672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0067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297942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9794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T="0" distB="0" distL="0" distR="0">
            <wp:extent cx="5943600" cy="111506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1150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2</Pages>
  <Words>14</Words>
  <Characters>62</Characters>
  <Lines>7</Lines>
  <Paragraphs>2</Paragraphs>
  <CharactersWithSpaces>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greeshma reddy</dc:creator>
  <cp:lastModifiedBy>vivo user</cp:lastModifiedBy>
  <cp:revision>2</cp:revision>
  <dcterms:created xsi:type="dcterms:W3CDTF">2024-08-10T08:14:00Z</dcterms:created>
  <dcterms:modified xsi:type="dcterms:W3CDTF">2024-08-10T05:48:37Z</dcterms:modified>
</cp:coreProperties>
</file>