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QUICK SORT..</w:t>
      </w:r>
      <w:bookmarkStart w:id="0" w:name="_GoBack"/>
      <w:bookmarkEnd w:id="0"/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297497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9749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89662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8966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</Pages>
  <Words>8</Words>
  <Characters>30</Characters>
  <Lines>3</Lines>
  <Paragraphs>1</Paragraphs>
  <CharactersWithSpaces>37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ksreedhar031@gmail.com</dc:creator>
  <cp:lastModifiedBy>vivo user</cp:lastModifiedBy>
  <cp:revision>1</cp:revision>
  <dcterms:created xsi:type="dcterms:W3CDTF">2024-08-08T07:24:00Z</dcterms:created>
  <dcterms:modified xsi:type="dcterms:W3CDTF">2024-08-08T06:08:01Z</dcterms:modified>
</cp:coreProperties>
</file>